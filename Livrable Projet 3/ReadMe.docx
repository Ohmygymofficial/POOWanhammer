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68" w:rsidRDefault="00191E68" w:rsidP="00774D3A">
      <w:pPr>
        <w:pStyle w:val="Titre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9A8CCA" wp14:editId="1D17DDA1">
            <wp:simplePos x="0" y="0"/>
            <wp:positionH relativeFrom="column">
              <wp:posOffset>-808066</wp:posOffset>
            </wp:positionH>
            <wp:positionV relativeFrom="paragraph">
              <wp:posOffset>-411076</wp:posOffset>
            </wp:positionV>
            <wp:extent cx="7389446" cy="1549399"/>
            <wp:effectExtent l="0" t="0" r="254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ie de Méthodologie d'entraînement Growth Tools for Instagram _ Facebook Ads _ E-coaching www.ohmygym.f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46" cy="154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E68" w:rsidRDefault="00191E68" w:rsidP="00774D3A">
      <w:pPr>
        <w:pStyle w:val="Titre"/>
        <w:jc w:val="left"/>
      </w:pPr>
    </w:p>
    <w:p w:rsidR="00191E68" w:rsidRDefault="00191E68" w:rsidP="00774D3A"/>
    <w:p w:rsidR="00191E68" w:rsidRDefault="00191E68" w:rsidP="00774D3A"/>
    <w:p w:rsidR="00191E68" w:rsidRDefault="00191E68" w:rsidP="00774D3A"/>
    <w:p w:rsidR="00191E68" w:rsidRPr="007E78D0" w:rsidRDefault="00191E68" w:rsidP="00774D3A">
      <w:pPr>
        <w:rPr>
          <w:rFonts w:ascii="Calibri" w:hAnsi="Calibri" w:cs="Calibri"/>
        </w:rPr>
      </w:pPr>
      <w:r w:rsidRPr="007E78D0">
        <w:rPr>
          <w:rFonts w:ascii="Calibri" w:hAnsi="Calibri" w:cs="Calibri"/>
        </w:rPr>
        <w:t>_____________________________________________________________________</w:t>
      </w:r>
      <w:r w:rsidR="007E78D0">
        <w:rPr>
          <w:rFonts w:ascii="Calibri" w:hAnsi="Calibri" w:cs="Calibri"/>
        </w:rPr>
        <w:t>________________________________</w:t>
      </w:r>
    </w:p>
    <w:p w:rsidR="00191E68" w:rsidRDefault="00191E68" w:rsidP="00774D3A"/>
    <w:p w:rsidR="0000536A" w:rsidRDefault="00774D3A" w:rsidP="00774D3A">
      <w:pPr>
        <w:pStyle w:val="Titre"/>
      </w:pPr>
      <w:r>
        <w:t>PROJET 3 : WANHAMMER</w:t>
      </w:r>
    </w:p>
    <w:p w:rsidR="00774D3A" w:rsidRPr="00774D3A" w:rsidRDefault="00774D3A" w:rsidP="00774D3A">
      <w:pPr>
        <w:jc w:val="center"/>
        <w:rPr>
          <w:color w:val="FF0000"/>
        </w:rPr>
      </w:pPr>
      <w:r w:rsidRPr="00774D3A">
        <w:rPr>
          <w:color w:val="FF0000"/>
        </w:rPr>
        <w:t>UN COMBAT ENTRE 2 USER / 3 FIGHTERS DANS LE TERMINAL</w:t>
      </w:r>
    </w:p>
    <w:p w:rsidR="0000536A" w:rsidRPr="0000536A" w:rsidRDefault="0000536A" w:rsidP="00774D3A"/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Project 3 OPC </w:t>
      </w:r>
      <w:proofErr w:type="gramStart"/>
      <w:r w:rsidRPr="00774D3A">
        <w:rPr>
          <w:rFonts w:eastAsia="Times New Roman"/>
          <w:lang w:val="en-US"/>
        </w:rPr>
        <w:t>iOS :</w:t>
      </w:r>
      <w:proofErr w:type="gramEnd"/>
      <w:r w:rsidRPr="00774D3A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READ 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#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First Game with XCODE Swift - Project 3 -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OpenClassRoom's</w:t>
      </w:r>
      <w:proofErr w:type="spell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Welcome to the </w:t>
      </w:r>
      <w:proofErr w:type="spellStart"/>
      <w:r w:rsidRPr="00774D3A">
        <w:rPr>
          <w:rFonts w:eastAsia="Times New Roman"/>
          <w:lang w:val="en-US"/>
        </w:rPr>
        <w:t>WanHammer</w:t>
      </w:r>
      <w:proofErr w:type="spellEnd"/>
      <w:r w:rsidRPr="00774D3A">
        <w:rPr>
          <w:rFonts w:eastAsia="Times New Roman"/>
          <w:lang w:val="en-US"/>
        </w:rPr>
        <w:t xml:space="preserve"> </w:t>
      </w:r>
      <w:proofErr w:type="gramStart"/>
      <w:r w:rsidRPr="00774D3A">
        <w:rPr>
          <w:rFonts w:eastAsia="Times New Roman"/>
          <w:lang w:val="en-US"/>
        </w:rPr>
        <w:t>Game :</w:t>
      </w:r>
      <w:proofErr w:type="gram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is a Terminal Battle between 2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teaMs</w:t>
      </w:r>
      <w:proofErr w:type="spell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Each Team have 3 Fighters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, Strength, Weapons, and Special Attack depending of the fighter's category and a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fetich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number !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:)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Warrior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100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: 10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Double Attack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>Dwarf</w:t>
      </w:r>
      <w:r w:rsidRPr="00774D3A">
        <w:rPr>
          <w:rFonts w:eastAsia="Times New Roman"/>
          <w:lang w:val="en-US"/>
        </w:rPr>
        <w:tab/>
        <w:t xml:space="preserve">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80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: 20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Double Damage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Colossus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200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: 5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Fear (opponent lost his round)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>Wizard</w:t>
      </w:r>
      <w:r w:rsidRPr="00774D3A">
        <w:rPr>
          <w:rFonts w:eastAsia="Times New Roman"/>
          <w:lang w:val="en-US"/>
        </w:rPr>
        <w:tab/>
        <w:t xml:space="preserve">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1</w:t>
      </w:r>
      <w:r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25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(care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) :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10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 xml:space="preserve">: </w:t>
      </w:r>
      <w:proofErr w:type="spellStart"/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FireBall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!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(Damage 10 on each opponent)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rPr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Also :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In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, there is a random BONUS ZONE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your fighter is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lucky :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He can make a lot of damages in the same round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If not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....He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can make a lot of damages on his team !!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ENJOY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IT !</w:t>
      </w:r>
      <w:proofErr w:type="gramEnd"/>
    </w:p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lastRenderedPageBreak/>
        <w:t xml:space="preserve">Games </w:t>
      </w:r>
      <w:proofErr w:type="gramStart"/>
      <w:r w:rsidRPr="00774D3A">
        <w:rPr>
          <w:rFonts w:eastAsia="Times New Roman"/>
          <w:lang w:val="en-US"/>
        </w:rPr>
        <w:t>Rules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First </w:t>
      </w:r>
      <w:proofErr w:type="gramStart"/>
      <w:r w:rsidRPr="00774D3A">
        <w:rPr>
          <w:rFonts w:eastAsia="Times New Roman"/>
          <w:lang w:val="en-US"/>
        </w:rPr>
        <w:t>step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Choose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Your :</w:t>
      </w:r>
      <w:proofErr w:type="gram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User Name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Team Name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- 3 Fighters (Human || dwarf || magician || Colossus)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Favorite Number between 1 and 5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Second </w:t>
      </w:r>
      <w:proofErr w:type="gramStart"/>
      <w:r w:rsidRPr="00774D3A">
        <w:rPr>
          <w:rFonts w:eastAsia="Times New Roman"/>
          <w:lang w:val="en-US"/>
        </w:rPr>
        <w:t>Step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The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Battle !</w:t>
      </w:r>
      <w:proofErr w:type="gram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- Have a look on the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of each team and Fighters.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Have a look on the last action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You have to choose which fighter does an action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CHEST </w:t>
      </w:r>
      <w:proofErr w:type="gramStart"/>
      <w:r w:rsidRPr="00774D3A">
        <w:rPr>
          <w:rFonts w:eastAsia="Times New Roman"/>
          <w:lang w:val="en-US"/>
        </w:rPr>
        <w:t>ZONE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Sometimes, you have to change your weapon/care at the beginning of the round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proofErr w:type="gramStart"/>
      <w:r w:rsidRPr="00774D3A">
        <w:rPr>
          <w:rFonts w:eastAsia="Times New Roman"/>
          <w:lang w:val="en-US"/>
        </w:rPr>
        <w:t>DAMAGE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You have to choose on which opponent the action will be done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FETICH </w:t>
      </w:r>
      <w:proofErr w:type="gramStart"/>
      <w:r w:rsidRPr="00774D3A">
        <w:rPr>
          <w:rFonts w:eastAsia="Times New Roman"/>
          <w:lang w:val="en-US"/>
        </w:rPr>
        <w:t>ZONE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your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fetich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number is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active ?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Then The special attack will be executed.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BONUS </w:t>
      </w:r>
      <w:proofErr w:type="gramStart"/>
      <w:r w:rsidRPr="00774D3A">
        <w:rPr>
          <w:rFonts w:eastAsia="Times New Roman"/>
          <w:lang w:val="en-US"/>
        </w:rPr>
        <w:t>ZONE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your fighter is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lucky :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He can make a lot of damages in the same round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If not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....He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can make a lot of damages on his team !!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END OF THE </w:t>
      </w:r>
      <w:proofErr w:type="gramStart"/>
      <w:r w:rsidRPr="00774D3A">
        <w:rPr>
          <w:rFonts w:eastAsia="Times New Roman"/>
          <w:lang w:val="en-US"/>
        </w:rPr>
        <w:t>GAME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your fighter's life points fall down to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0 :</w:t>
      </w:r>
      <w:proofErr w:type="gram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he's dead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When 3 fighters of one team are dead, the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is </w:t>
      </w:r>
      <w:proofErr w:type="gram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done !</w:t>
      </w:r>
      <w:proofErr w:type="gram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Then you can ask for your revenge or end the game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Default="00774D3A" w:rsidP="00774D3A">
      <w:pPr>
        <w:rPr>
          <w:lang w:val="en-US"/>
        </w:rPr>
      </w:pPr>
    </w:p>
    <w:p w:rsidR="00774D3A" w:rsidRDefault="00774D3A" w:rsidP="00774D3A">
      <w:pPr>
        <w:rPr>
          <w:lang w:val="en-US"/>
        </w:rPr>
      </w:pPr>
    </w:p>
    <w:p w:rsidR="00774D3A" w:rsidRDefault="00774D3A" w:rsidP="00774D3A">
      <w:pPr>
        <w:rPr>
          <w:lang w:val="en-US"/>
        </w:rPr>
      </w:pPr>
    </w:p>
    <w:p w:rsidR="00774D3A" w:rsidRPr="00774D3A" w:rsidRDefault="00774D3A" w:rsidP="00774D3A">
      <w:pPr>
        <w:rPr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lastRenderedPageBreak/>
        <w:t xml:space="preserve">SORRY FOR MY ENGLISH ;). I'm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begginer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bookmarkStart w:id="0" w:name="_GoBack"/>
      <w:proofErr w:type="gramStart"/>
      <w:r w:rsidRPr="00774D3A">
        <w:rPr>
          <w:rFonts w:eastAsia="Times New Roman"/>
          <w:lang w:val="en-US"/>
        </w:rPr>
        <w:t>COLLABORATE :</w:t>
      </w:r>
      <w:proofErr w:type="gramEnd"/>
      <w:r w:rsidRPr="00774D3A">
        <w:rPr>
          <w:rFonts w:eastAsia="Times New Roman"/>
          <w:lang w:val="en-US"/>
        </w:rPr>
        <w:t xml:space="preserve"> </w:t>
      </w:r>
    </w:p>
    <w:bookmarkEnd w:id="0"/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I'm student, so I have to practice and build this game alone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You can fork this project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Create a new branch "Develop" + "Nickname"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Be clear on your Commit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- Give me a pull request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</w:rPr>
        <w:t>Enjoy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</w:rPr>
        <w:t xml:space="preserve"> ;) </w:t>
      </w:r>
    </w:p>
    <w:p w:rsidR="00900BB1" w:rsidRPr="00701795" w:rsidRDefault="00900BB1" w:rsidP="00774D3A">
      <w:pPr>
        <w:pStyle w:val="Titre"/>
        <w:jc w:val="left"/>
      </w:pPr>
    </w:p>
    <w:sectPr w:rsidR="00900BB1" w:rsidRPr="00701795" w:rsidSect="00191E68">
      <w:footerReference w:type="even" r:id="rId9"/>
      <w:footerReference w:type="default" r:id="rId10"/>
      <w:pgSz w:w="11906" w:h="16838"/>
      <w:pgMar w:top="851" w:right="1418" w:bottom="851" w:left="1418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6F" w:rsidRDefault="00C6346F">
      <w:r>
        <w:separator/>
      </w:r>
    </w:p>
  </w:endnote>
  <w:endnote w:type="continuationSeparator" w:id="0">
    <w:p w:rsidR="00C6346F" w:rsidRDefault="00C6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Calibri"/>
    <w:panose1 w:val="020B0604020202020204"/>
    <w:charset w:val="4D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2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41586235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6346F" w:rsidRDefault="00C6346F" w:rsidP="00860CF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C6346F" w:rsidRDefault="00C6346F" w:rsidP="00965A3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46F" w:rsidRDefault="00C6346F" w:rsidP="00191E68">
    <w:pPr>
      <w:pStyle w:val="Pieddepage"/>
      <w:tabs>
        <w:tab w:val="clear" w:pos="4536"/>
        <w:tab w:val="clear" w:pos="9072"/>
        <w:tab w:val="left" w:pos="3380"/>
      </w:tabs>
      <w:ind w:right="360"/>
      <w:rPr>
        <w:rFonts w:cs="Gill Sans"/>
        <w:sz w:val="16"/>
        <w:szCs w:val="16"/>
      </w:rPr>
    </w:pPr>
  </w:p>
  <w:p w:rsidR="00C6346F" w:rsidRPr="007E78D0" w:rsidRDefault="00C6346F" w:rsidP="007E78D0">
    <w:pPr>
      <w:rPr>
        <w:rFonts w:ascii="Calibri" w:hAnsi="Calibri" w:cs="Calibri"/>
      </w:rPr>
    </w:pPr>
    <w:r w:rsidRPr="007E78D0">
      <w:rPr>
        <w:rFonts w:ascii="Calibri" w:hAnsi="Calibri" w:cs="Calibri"/>
      </w:rPr>
      <w:t>_____________________________________________________________________</w:t>
    </w:r>
    <w:r>
      <w:rPr>
        <w:rFonts w:ascii="Calibri" w:hAnsi="Calibri" w:cs="Calibri"/>
      </w:rPr>
      <w:t>________________________________</w:t>
    </w:r>
  </w:p>
  <w:p w:rsidR="00C6346F" w:rsidRDefault="00C6346F" w:rsidP="00965A34">
    <w:pPr>
      <w:pStyle w:val="Pieddepage"/>
      <w:ind w:right="360"/>
      <w:jc w:val="center"/>
      <w:rPr>
        <w:rFonts w:cs="Gill Sans"/>
        <w:sz w:val="16"/>
        <w:szCs w:val="16"/>
      </w:rPr>
    </w:pPr>
  </w:p>
  <w:p w:rsidR="00C6346F" w:rsidRPr="00191E68" w:rsidRDefault="00C6346F" w:rsidP="00965A34">
    <w:pPr>
      <w:pStyle w:val="Pieddepage"/>
      <w:ind w:right="360"/>
      <w:jc w:val="center"/>
      <w:rPr>
        <w:rFonts w:cs="Gill Sans"/>
        <w:sz w:val="16"/>
        <w:szCs w:val="16"/>
      </w:rPr>
    </w:pPr>
    <w:r w:rsidRPr="00191E68">
      <w:rPr>
        <w:rFonts w:cs="Gill Sans"/>
        <w:sz w:val="16"/>
        <w:szCs w:val="16"/>
      </w:rPr>
      <w:t>OHMYGYM Erwan PASTE</w:t>
    </w:r>
    <w:r w:rsidR="0000536A">
      <w:rPr>
        <w:rFonts w:cs="Gill Sans"/>
        <w:sz w:val="16"/>
        <w:szCs w:val="16"/>
      </w:rPr>
      <w:t xml:space="preserve"> – Formation </w:t>
    </w:r>
    <w:proofErr w:type="spellStart"/>
    <w:r w:rsidR="0000536A">
      <w:rPr>
        <w:rFonts w:cs="Gill Sans"/>
        <w:sz w:val="16"/>
        <w:szCs w:val="16"/>
      </w:rPr>
      <w:t>Developpeur</w:t>
    </w:r>
    <w:proofErr w:type="spellEnd"/>
    <w:r w:rsidR="0000536A">
      <w:rPr>
        <w:rFonts w:cs="Gill Sans"/>
        <w:sz w:val="16"/>
        <w:szCs w:val="16"/>
      </w:rPr>
      <w:t xml:space="preserve"> iOS </w:t>
    </w:r>
    <w:proofErr w:type="spellStart"/>
    <w:r w:rsidR="0000536A">
      <w:rPr>
        <w:rFonts w:cs="Gill Sans"/>
        <w:sz w:val="16"/>
        <w:szCs w:val="16"/>
      </w:rPr>
      <w:t>OpenclassRoom’s</w:t>
    </w:r>
    <w:proofErr w:type="spellEnd"/>
  </w:p>
  <w:sdt>
    <w:sdtPr>
      <w:rPr>
        <w:rStyle w:val="Numrodepage"/>
      </w:rPr>
      <w:id w:val="-25427712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6346F" w:rsidRDefault="00C6346F" w:rsidP="00191E68">
        <w:pPr>
          <w:pStyle w:val="Pieddepage"/>
          <w:framePr w:w="361" w:h="321" w:hRule="exact" w:wrap="none" w:vAnchor="text" w:hAnchor="page" w:x="11061" w:y="323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C6346F" w:rsidRPr="00191E68" w:rsidRDefault="00C6346F" w:rsidP="00191E68">
    <w:pPr>
      <w:pStyle w:val="Pieddepage"/>
      <w:jc w:val="center"/>
      <w:rPr>
        <w:rFonts w:cs="Gill Sans"/>
        <w:i/>
        <w:color w:val="000000" w:themeColor="text1"/>
        <w:sz w:val="13"/>
        <w:szCs w:val="13"/>
      </w:rPr>
    </w:pPr>
    <w:r w:rsidRPr="00191E68">
      <w:rPr>
        <w:rFonts w:cs="Gill Sans"/>
        <w:sz w:val="16"/>
        <w:szCs w:val="16"/>
      </w:rPr>
      <w:br/>
    </w:r>
    <w:r w:rsidRPr="00191E68">
      <w:rPr>
        <w:rFonts w:cs="Gill Sans"/>
        <w:color w:val="000000" w:themeColor="text1"/>
        <w:sz w:val="16"/>
        <w:szCs w:val="16"/>
      </w:rPr>
      <w:br/>
    </w:r>
  </w:p>
  <w:p w:rsidR="00C6346F" w:rsidRPr="006675AF" w:rsidRDefault="00C6346F" w:rsidP="00C441A4">
    <w:pPr>
      <w:pStyle w:val="Pieddepage"/>
      <w:rPr>
        <w:rFonts w:ascii="Gill Sans" w:hAnsi="Gill Sans" w:cs="Gill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6F" w:rsidRDefault="00C6346F">
      <w:r>
        <w:separator/>
      </w:r>
    </w:p>
  </w:footnote>
  <w:footnote w:type="continuationSeparator" w:id="0">
    <w:p w:rsidR="00C6346F" w:rsidRDefault="00C6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Graphique en secteurs" style="width:6pt;height: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" o:bullet="t">
        <v:imagedata r:id="rId1" o:title=""/>
      </v:shape>
    </w:pict>
  </w:numPicBullet>
  <w:abstractNum w:abstractNumId="0" w15:restartNumberingAfterBreak="0">
    <w:nsid w:val="016652FF"/>
    <w:multiLevelType w:val="hybridMultilevel"/>
    <w:tmpl w:val="71625A2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F615B"/>
    <w:multiLevelType w:val="hybridMultilevel"/>
    <w:tmpl w:val="52FC214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DC1A6B"/>
    <w:multiLevelType w:val="hybridMultilevel"/>
    <w:tmpl w:val="63146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3573"/>
    <w:multiLevelType w:val="multilevel"/>
    <w:tmpl w:val="7E6A2ACA"/>
    <w:lvl w:ilvl="0">
      <w:numFmt w:val="bullet"/>
      <w:lvlText w:val=""/>
      <w:lvlJc w:val="left"/>
      <w:pPr>
        <w:ind w:left="4866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325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72" w:hanging="360"/>
      </w:pPr>
      <w:rPr>
        <w:rFonts w:ascii="Wingdings" w:hAnsi="Wingdings"/>
      </w:rPr>
    </w:lvl>
    <w:lvl w:ilvl="3">
      <w:numFmt w:val="bullet"/>
      <w:lvlText w:val="o"/>
      <w:lvlJc w:val="left"/>
      <w:pPr>
        <w:ind w:left="4692" w:hanging="360"/>
      </w:pPr>
      <w:rPr>
        <w:rFonts w:ascii="Courier New" w:hAnsi="Courier New" w:cs="Times New Roman"/>
        <w:color w:val="808080"/>
      </w:rPr>
    </w:lvl>
    <w:lvl w:ilvl="4">
      <w:numFmt w:val="bullet"/>
      <w:lvlText w:val="o"/>
      <w:lvlJc w:val="left"/>
      <w:pPr>
        <w:ind w:left="541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7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92" w:hanging="360"/>
      </w:pPr>
      <w:rPr>
        <w:rFonts w:ascii="Wingdings" w:hAnsi="Wingdings"/>
      </w:rPr>
    </w:lvl>
  </w:abstractNum>
  <w:abstractNum w:abstractNumId="4" w15:restartNumberingAfterBreak="0">
    <w:nsid w:val="0AFC1B2D"/>
    <w:multiLevelType w:val="hybridMultilevel"/>
    <w:tmpl w:val="697E6D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B1CDF"/>
    <w:multiLevelType w:val="hybridMultilevel"/>
    <w:tmpl w:val="AE7C5B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66FAE"/>
    <w:multiLevelType w:val="hybridMultilevel"/>
    <w:tmpl w:val="512A2EAA"/>
    <w:lvl w:ilvl="0" w:tplc="55BC72B0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1836"/>
    <w:multiLevelType w:val="hybridMultilevel"/>
    <w:tmpl w:val="145EB6A8"/>
    <w:lvl w:ilvl="0" w:tplc="AFE2EF9E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31F7B"/>
    <w:multiLevelType w:val="hybridMultilevel"/>
    <w:tmpl w:val="F3D28A5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E5842"/>
    <w:multiLevelType w:val="hybridMultilevel"/>
    <w:tmpl w:val="3A8A12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5CC9"/>
    <w:multiLevelType w:val="hybridMultilevel"/>
    <w:tmpl w:val="972A942C"/>
    <w:lvl w:ilvl="0" w:tplc="8FE2361E">
      <w:start w:val="84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B0438"/>
    <w:multiLevelType w:val="hybridMultilevel"/>
    <w:tmpl w:val="8A6A73EE"/>
    <w:lvl w:ilvl="0" w:tplc="A1604CA4">
      <w:start w:val="8414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23BA7"/>
    <w:multiLevelType w:val="hybridMultilevel"/>
    <w:tmpl w:val="6644D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6C3130"/>
    <w:multiLevelType w:val="hybridMultilevel"/>
    <w:tmpl w:val="63960D6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3D46"/>
    <w:multiLevelType w:val="hybridMultilevel"/>
    <w:tmpl w:val="ED2AE3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E4BBD"/>
    <w:multiLevelType w:val="hybridMultilevel"/>
    <w:tmpl w:val="8F2AE3B6"/>
    <w:lvl w:ilvl="0" w:tplc="040C0019">
      <w:start w:val="1"/>
      <w:numFmt w:val="lowerLetter"/>
      <w:lvlText w:val="%1."/>
      <w:lvlJc w:val="left"/>
      <w:pPr>
        <w:ind w:left="3240" w:hanging="360"/>
      </w:pPr>
    </w:lvl>
    <w:lvl w:ilvl="1" w:tplc="040C0019" w:tentative="1">
      <w:start w:val="1"/>
      <w:numFmt w:val="lowerLetter"/>
      <w:lvlText w:val="%2."/>
      <w:lvlJc w:val="left"/>
      <w:pPr>
        <w:ind w:left="3960" w:hanging="360"/>
      </w:pPr>
    </w:lvl>
    <w:lvl w:ilvl="2" w:tplc="040C001B" w:tentative="1">
      <w:start w:val="1"/>
      <w:numFmt w:val="lowerRoman"/>
      <w:lvlText w:val="%3."/>
      <w:lvlJc w:val="right"/>
      <w:pPr>
        <w:ind w:left="4680" w:hanging="180"/>
      </w:pPr>
    </w:lvl>
    <w:lvl w:ilvl="3" w:tplc="040C000F" w:tentative="1">
      <w:start w:val="1"/>
      <w:numFmt w:val="decimal"/>
      <w:lvlText w:val="%4."/>
      <w:lvlJc w:val="left"/>
      <w:pPr>
        <w:ind w:left="5400" w:hanging="360"/>
      </w:pPr>
    </w:lvl>
    <w:lvl w:ilvl="4" w:tplc="040C0019" w:tentative="1">
      <w:start w:val="1"/>
      <w:numFmt w:val="lowerLetter"/>
      <w:lvlText w:val="%5."/>
      <w:lvlJc w:val="left"/>
      <w:pPr>
        <w:ind w:left="6120" w:hanging="360"/>
      </w:pPr>
    </w:lvl>
    <w:lvl w:ilvl="5" w:tplc="040C001B" w:tentative="1">
      <w:start w:val="1"/>
      <w:numFmt w:val="lowerRoman"/>
      <w:lvlText w:val="%6."/>
      <w:lvlJc w:val="right"/>
      <w:pPr>
        <w:ind w:left="6840" w:hanging="180"/>
      </w:pPr>
    </w:lvl>
    <w:lvl w:ilvl="6" w:tplc="040C000F" w:tentative="1">
      <w:start w:val="1"/>
      <w:numFmt w:val="decimal"/>
      <w:lvlText w:val="%7."/>
      <w:lvlJc w:val="left"/>
      <w:pPr>
        <w:ind w:left="7560" w:hanging="360"/>
      </w:pPr>
    </w:lvl>
    <w:lvl w:ilvl="7" w:tplc="040C0019" w:tentative="1">
      <w:start w:val="1"/>
      <w:numFmt w:val="lowerLetter"/>
      <w:lvlText w:val="%8."/>
      <w:lvlJc w:val="left"/>
      <w:pPr>
        <w:ind w:left="8280" w:hanging="360"/>
      </w:pPr>
    </w:lvl>
    <w:lvl w:ilvl="8" w:tplc="04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C3A0C0D"/>
    <w:multiLevelType w:val="hybridMultilevel"/>
    <w:tmpl w:val="E8EE9606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E3924EF"/>
    <w:multiLevelType w:val="hybridMultilevel"/>
    <w:tmpl w:val="22BC0B82"/>
    <w:lvl w:ilvl="0" w:tplc="0CBE1782"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52B13"/>
    <w:multiLevelType w:val="hybridMultilevel"/>
    <w:tmpl w:val="72606C92"/>
    <w:lvl w:ilvl="0" w:tplc="AED4AD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C50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8E5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54EB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8816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88BA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A3C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12E1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01D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B30D6"/>
    <w:multiLevelType w:val="hybridMultilevel"/>
    <w:tmpl w:val="A350A2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38EAE2">
      <w:start w:val="1"/>
      <w:numFmt w:val="decimal"/>
      <w:pStyle w:val="Paragraphedeliste"/>
      <w:lvlText w:val="%2."/>
      <w:lvlJc w:val="left"/>
      <w:pPr>
        <w:ind w:left="216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F0145"/>
    <w:multiLevelType w:val="hybridMultilevel"/>
    <w:tmpl w:val="B5FE567C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9915AE0"/>
    <w:multiLevelType w:val="multilevel"/>
    <w:tmpl w:val="2F9E3C88"/>
    <w:lvl w:ilvl="0">
      <w:numFmt w:val="bullet"/>
      <w:lvlText w:val=""/>
      <w:lvlJc w:val="left"/>
      <w:pPr>
        <w:ind w:left="4866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325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72" w:hanging="360"/>
      </w:pPr>
      <w:rPr>
        <w:rFonts w:ascii="Wingdings" w:hAnsi="Wingdings"/>
      </w:rPr>
    </w:lvl>
    <w:lvl w:ilvl="3">
      <w:numFmt w:val="bullet"/>
      <w:lvlText w:val="o"/>
      <w:lvlJc w:val="left"/>
      <w:pPr>
        <w:ind w:left="4692" w:hanging="360"/>
      </w:pPr>
      <w:rPr>
        <w:rFonts w:ascii="Courier New" w:hAnsi="Courier New" w:cs="Times New Roman"/>
        <w:color w:val="808080"/>
      </w:rPr>
    </w:lvl>
    <w:lvl w:ilvl="4">
      <w:numFmt w:val="bullet"/>
      <w:lvlText w:val="o"/>
      <w:lvlJc w:val="left"/>
      <w:pPr>
        <w:ind w:left="541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7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92" w:hanging="360"/>
      </w:pPr>
      <w:rPr>
        <w:rFonts w:ascii="Wingdings" w:hAnsi="Wingdings"/>
      </w:rPr>
    </w:lvl>
  </w:abstractNum>
  <w:abstractNum w:abstractNumId="22" w15:restartNumberingAfterBreak="0">
    <w:nsid w:val="664D5F97"/>
    <w:multiLevelType w:val="hybridMultilevel"/>
    <w:tmpl w:val="C3B21C5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3760D"/>
    <w:multiLevelType w:val="hybridMultilevel"/>
    <w:tmpl w:val="69FC5F0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A5B39B1"/>
    <w:multiLevelType w:val="hybridMultilevel"/>
    <w:tmpl w:val="0C927BA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BBA6D60"/>
    <w:multiLevelType w:val="hybridMultilevel"/>
    <w:tmpl w:val="9EAEF302"/>
    <w:lvl w:ilvl="0" w:tplc="1F72B0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486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9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C62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42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E27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E0E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0885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C33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8"/>
  </w:num>
  <w:num w:numId="5">
    <w:abstractNumId w:val="9"/>
  </w:num>
  <w:num w:numId="6">
    <w:abstractNumId w:val="25"/>
  </w:num>
  <w:num w:numId="7">
    <w:abstractNumId w:val="18"/>
  </w:num>
  <w:num w:numId="8">
    <w:abstractNumId w:val="14"/>
  </w:num>
  <w:num w:numId="9">
    <w:abstractNumId w:val="17"/>
  </w:num>
  <w:num w:numId="10">
    <w:abstractNumId w:val="4"/>
  </w:num>
  <w:num w:numId="11">
    <w:abstractNumId w:val="12"/>
  </w:num>
  <w:num w:numId="12">
    <w:abstractNumId w:val="3"/>
  </w:num>
  <w:num w:numId="13">
    <w:abstractNumId w:val="19"/>
  </w:num>
  <w:num w:numId="14">
    <w:abstractNumId w:val="5"/>
  </w:num>
  <w:num w:numId="15">
    <w:abstractNumId w:val="20"/>
  </w:num>
  <w:num w:numId="16">
    <w:abstractNumId w:val="23"/>
  </w:num>
  <w:num w:numId="17">
    <w:abstractNumId w:val="1"/>
  </w:num>
  <w:num w:numId="18">
    <w:abstractNumId w:val="24"/>
  </w:num>
  <w:num w:numId="19">
    <w:abstractNumId w:val="2"/>
  </w:num>
  <w:num w:numId="20">
    <w:abstractNumId w:val="21"/>
  </w:num>
  <w:num w:numId="21">
    <w:abstractNumId w:val="16"/>
  </w:num>
  <w:num w:numId="22">
    <w:abstractNumId w:val="15"/>
  </w:num>
  <w:num w:numId="23">
    <w:abstractNumId w:val="6"/>
  </w:num>
  <w:num w:numId="24">
    <w:abstractNumId w:val="7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erwanpaste/Documents/OhmyGym OF/2018 Developpement outils marketing Module 1/Candidats.xlsx"/>
    <w:activeRecord w:val="2"/>
  </w:mailMerge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61"/>
    <w:rsid w:val="0000283A"/>
    <w:rsid w:val="0000536A"/>
    <w:rsid w:val="00007D1A"/>
    <w:rsid w:val="000307CE"/>
    <w:rsid w:val="00031B47"/>
    <w:rsid w:val="00036D42"/>
    <w:rsid w:val="00066326"/>
    <w:rsid w:val="000821A3"/>
    <w:rsid w:val="0009314B"/>
    <w:rsid w:val="000C5337"/>
    <w:rsid w:val="000D2BEA"/>
    <w:rsid w:val="000D7C48"/>
    <w:rsid w:val="000F58AB"/>
    <w:rsid w:val="0010010D"/>
    <w:rsid w:val="00105A56"/>
    <w:rsid w:val="0011547C"/>
    <w:rsid w:val="00161B73"/>
    <w:rsid w:val="001624A8"/>
    <w:rsid w:val="001750BA"/>
    <w:rsid w:val="00191E68"/>
    <w:rsid w:val="001B1C1A"/>
    <w:rsid w:val="001E02E5"/>
    <w:rsid w:val="001E3207"/>
    <w:rsid w:val="002019B7"/>
    <w:rsid w:val="00230019"/>
    <w:rsid w:val="002336C0"/>
    <w:rsid w:val="00241AA8"/>
    <w:rsid w:val="00245641"/>
    <w:rsid w:val="00247845"/>
    <w:rsid w:val="00247AE0"/>
    <w:rsid w:val="00267612"/>
    <w:rsid w:val="00286848"/>
    <w:rsid w:val="00286EAF"/>
    <w:rsid w:val="002A127E"/>
    <w:rsid w:val="002A7EB0"/>
    <w:rsid w:val="002C00E5"/>
    <w:rsid w:val="002C3491"/>
    <w:rsid w:val="002C50E0"/>
    <w:rsid w:val="002C7CCB"/>
    <w:rsid w:val="002D62E7"/>
    <w:rsid w:val="002E4CD0"/>
    <w:rsid w:val="003009F1"/>
    <w:rsid w:val="003030FC"/>
    <w:rsid w:val="00303448"/>
    <w:rsid w:val="00322111"/>
    <w:rsid w:val="00325087"/>
    <w:rsid w:val="0032549A"/>
    <w:rsid w:val="003354F4"/>
    <w:rsid w:val="00346544"/>
    <w:rsid w:val="00367BB5"/>
    <w:rsid w:val="0037124E"/>
    <w:rsid w:val="00377A64"/>
    <w:rsid w:val="00381004"/>
    <w:rsid w:val="003817DD"/>
    <w:rsid w:val="003A1CB6"/>
    <w:rsid w:val="003A7462"/>
    <w:rsid w:val="003C0D3C"/>
    <w:rsid w:val="003D07D1"/>
    <w:rsid w:val="003D2A6B"/>
    <w:rsid w:val="00423F0F"/>
    <w:rsid w:val="00427D5D"/>
    <w:rsid w:val="004312F9"/>
    <w:rsid w:val="004315FD"/>
    <w:rsid w:val="0044358C"/>
    <w:rsid w:val="004769D3"/>
    <w:rsid w:val="004B26CA"/>
    <w:rsid w:val="004E05C0"/>
    <w:rsid w:val="004F2F0D"/>
    <w:rsid w:val="004F63DE"/>
    <w:rsid w:val="00532064"/>
    <w:rsid w:val="00537549"/>
    <w:rsid w:val="00546C11"/>
    <w:rsid w:val="00557112"/>
    <w:rsid w:val="00573612"/>
    <w:rsid w:val="005739B9"/>
    <w:rsid w:val="00581D93"/>
    <w:rsid w:val="005955ED"/>
    <w:rsid w:val="005D2129"/>
    <w:rsid w:val="005D6E0C"/>
    <w:rsid w:val="005F4EC5"/>
    <w:rsid w:val="005F4EE8"/>
    <w:rsid w:val="0060108F"/>
    <w:rsid w:val="00613ECF"/>
    <w:rsid w:val="00614EFB"/>
    <w:rsid w:val="00617400"/>
    <w:rsid w:val="006261EE"/>
    <w:rsid w:val="00637115"/>
    <w:rsid w:val="006419CD"/>
    <w:rsid w:val="00654F08"/>
    <w:rsid w:val="00664DD6"/>
    <w:rsid w:val="006675AF"/>
    <w:rsid w:val="00674273"/>
    <w:rsid w:val="00683A6F"/>
    <w:rsid w:val="0069474F"/>
    <w:rsid w:val="006A3252"/>
    <w:rsid w:val="006B149E"/>
    <w:rsid w:val="006C432B"/>
    <w:rsid w:val="006C7231"/>
    <w:rsid w:val="006E13B4"/>
    <w:rsid w:val="006E1EBA"/>
    <w:rsid w:val="006E5D17"/>
    <w:rsid w:val="006F4EE4"/>
    <w:rsid w:val="00701795"/>
    <w:rsid w:val="00705C7C"/>
    <w:rsid w:val="007125A2"/>
    <w:rsid w:val="00725992"/>
    <w:rsid w:val="00731EB9"/>
    <w:rsid w:val="00737EC7"/>
    <w:rsid w:val="007653E2"/>
    <w:rsid w:val="00767F2E"/>
    <w:rsid w:val="00772825"/>
    <w:rsid w:val="00774D3A"/>
    <w:rsid w:val="0077658D"/>
    <w:rsid w:val="007966E2"/>
    <w:rsid w:val="007A59CD"/>
    <w:rsid w:val="007B29E8"/>
    <w:rsid w:val="007C22CF"/>
    <w:rsid w:val="007D7F58"/>
    <w:rsid w:val="007E26CB"/>
    <w:rsid w:val="007E5975"/>
    <w:rsid w:val="007E78D0"/>
    <w:rsid w:val="0081783C"/>
    <w:rsid w:val="00830A90"/>
    <w:rsid w:val="008336BD"/>
    <w:rsid w:val="00860CF1"/>
    <w:rsid w:val="00871561"/>
    <w:rsid w:val="0087635B"/>
    <w:rsid w:val="00877A02"/>
    <w:rsid w:val="00887565"/>
    <w:rsid w:val="0089669F"/>
    <w:rsid w:val="008E0663"/>
    <w:rsid w:val="008E095F"/>
    <w:rsid w:val="008F263F"/>
    <w:rsid w:val="008F7B4F"/>
    <w:rsid w:val="00900A8B"/>
    <w:rsid w:val="00900BB1"/>
    <w:rsid w:val="00910E29"/>
    <w:rsid w:val="009208C3"/>
    <w:rsid w:val="00923557"/>
    <w:rsid w:val="009330EE"/>
    <w:rsid w:val="00946BBA"/>
    <w:rsid w:val="00947FD2"/>
    <w:rsid w:val="00963FCF"/>
    <w:rsid w:val="00965A34"/>
    <w:rsid w:val="00976DB3"/>
    <w:rsid w:val="00983785"/>
    <w:rsid w:val="00984862"/>
    <w:rsid w:val="009A62FD"/>
    <w:rsid w:val="009A7F85"/>
    <w:rsid w:val="009D72AF"/>
    <w:rsid w:val="009D7E1E"/>
    <w:rsid w:val="009E35CA"/>
    <w:rsid w:val="009F17A2"/>
    <w:rsid w:val="00A01492"/>
    <w:rsid w:val="00A0623D"/>
    <w:rsid w:val="00A25021"/>
    <w:rsid w:val="00A27C05"/>
    <w:rsid w:val="00A31D98"/>
    <w:rsid w:val="00A33457"/>
    <w:rsid w:val="00A41C9C"/>
    <w:rsid w:val="00A426C0"/>
    <w:rsid w:val="00A47C23"/>
    <w:rsid w:val="00A763BA"/>
    <w:rsid w:val="00A77DF1"/>
    <w:rsid w:val="00AD26C4"/>
    <w:rsid w:val="00AE045F"/>
    <w:rsid w:val="00AF7A20"/>
    <w:rsid w:val="00B43956"/>
    <w:rsid w:val="00B45CFF"/>
    <w:rsid w:val="00B467C3"/>
    <w:rsid w:val="00B47D1A"/>
    <w:rsid w:val="00B51A3E"/>
    <w:rsid w:val="00B5251A"/>
    <w:rsid w:val="00B70F1D"/>
    <w:rsid w:val="00B72598"/>
    <w:rsid w:val="00B87D18"/>
    <w:rsid w:val="00BA02AB"/>
    <w:rsid w:val="00BC0EED"/>
    <w:rsid w:val="00BC2CCD"/>
    <w:rsid w:val="00BD4803"/>
    <w:rsid w:val="00BE1FFD"/>
    <w:rsid w:val="00BF3226"/>
    <w:rsid w:val="00C107B6"/>
    <w:rsid w:val="00C23B08"/>
    <w:rsid w:val="00C24515"/>
    <w:rsid w:val="00C414CE"/>
    <w:rsid w:val="00C43125"/>
    <w:rsid w:val="00C441A4"/>
    <w:rsid w:val="00C5121D"/>
    <w:rsid w:val="00C62C4F"/>
    <w:rsid w:val="00C6346F"/>
    <w:rsid w:val="00C665E7"/>
    <w:rsid w:val="00C954BB"/>
    <w:rsid w:val="00CA047A"/>
    <w:rsid w:val="00CB4BC6"/>
    <w:rsid w:val="00CE3C92"/>
    <w:rsid w:val="00CE49E8"/>
    <w:rsid w:val="00D04805"/>
    <w:rsid w:val="00D04B5D"/>
    <w:rsid w:val="00D107A4"/>
    <w:rsid w:val="00D1196D"/>
    <w:rsid w:val="00D219D3"/>
    <w:rsid w:val="00D32283"/>
    <w:rsid w:val="00D34AC9"/>
    <w:rsid w:val="00D3509A"/>
    <w:rsid w:val="00D366E2"/>
    <w:rsid w:val="00D36F46"/>
    <w:rsid w:val="00D41494"/>
    <w:rsid w:val="00D430BB"/>
    <w:rsid w:val="00D55421"/>
    <w:rsid w:val="00D55DB3"/>
    <w:rsid w:val="00D60B47"/>
    <w:rsid w:val="00D67198"/>
    <w:rsid w:val="00D7228F"/>
    <w:rsid w:val="00D72B3D"/>
    <w:rsid w:val="00D76BE2"/>
    <w:rsid w:val="00D92E09"/>
    <w:rsid w:val="00DA1291"/>
    <w:rsid w:val="00DD5699"/>
    <w:rsid w:val="00DD6F1A"/>
    <w:rsid w:val="00DE1E57"/>
    <w:rsid w:val="00E04F0D"/>
    <w:rsid w:val="00E05AE5"/>
    <w:rsid w:val="00E238EB"/>
    <w:rsid w:val="00E46110"/>
    <w:rsid w:val="00E4639D"/>
    <w:rsid w:val="00E52017"/>
    <w:rsid w:val="00E630BF"/>
    <w:rsid w:val="00E816BC"/>
    <w:rsid w:val="00E8500B"/>
    <w:rsid w:val="00E865B9"/>
    <w:rsid w:val="00E92BFB"/>
    <w:rsid w:val="00EC2D73"/>
    <w:rsid w:val="00EC424D"/>
    <w:rsid w:val="00EE2380"/>
    <w:rsid w:val="00EE36AB"/>
    <w:rsid w:val="00EF4C6E"/>
    <w:rsid w:val="00F01A2F"/>
    <w:rsid w:val="00F07B3C"/>
    <w:rsid w:val="00F4445E"/>
    <w:rsid w:val="00F47D1E"/>
    <w:rsid w:val="00F57196"/>
    <w:rsid w:val="00F65867"/>
    <w:rsid w:val="00F72B1F"/>
    <w:rsid w:val="00F77BAC"/>
    <w:rsid w:val="00F77C25"/>
    <w:rsid w:val="00F9088F"/>
    <w:rsid w:val="00FB0B1C"/>
    <w:rsid w:val="00FC43DD"/>
    <w:rsid w:val="00FE7F7C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913ED7"/>
  <w15:chartTrackingRefBased/>
  <w15:docId w15:val="{C848F934-A369-214D-B54C-A2CCD9BE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ignature" w:uiPriority="6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OMG Normal"/>
    <w:qFormat/>
    <w:rsid w:val="007E78D0"/>
    <w:rPr>
      <w:rFonts w:ascii="Montserrat" w:hAnsi="Montserrat"/>
      <w:sz w:val="18"/>
      <w:szCs w:val="24"/>
    </w:rPr>
  </w:style>
  <w:style w:type="paragraph" w:styleId="Titre1">
    <w:name w:val="heading 1"/>
    <w:basedOn w:val="Normal"/>
    <w:next w:val="Normal"/>
    <w:link w:val="Titre1Car"/>
    <w:qFormat/>
    <w:rsid w:val="00774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2599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6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F72B1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72B1F"/>
    <w:pPr>
      <w:tabs>
        <w:tab w:val="center" w:pos="4536"/>
        <w:tab w:val="right" w:pos="9072"/>
      </w:tabs>
    </w:pPr>
  </w:style>
  <w:style w:type="paragraph" w:styleId="Paragraphedeliste">
    <w:name w:val="List Paragraph"/>
    <w:aliases w:val="OMG Paragraphe de liste"/>
    <w:basedOn w:val="Normal"/>
    <w:autoRedefine/>
    <w:uiPriority w:val="34"/>
    <w:qFormat/>
    <w:rsid w:val="00705C7C"/>
    <w:pPr>
      <w:numPr>
        <w:ilvl w:val="1"/>
        <w:numId w:val="13"/>
      </w:numPr>
    </w:pPr>
    <w:rPr>
      <w:rFonts w:eastAsia="Calibri"/>
      <w:i/>
      <w:color w:val="7F7F7F" w:themeColor="text1" w:themeTint="80"/>
      <w:sz w:val="16"/>
      <w:szCs w:val="22"/>
    </w:rPr>
  </w:style>
  <w:style w:type="character" w:customStyle="1" w:styleId="normal1">
    <w:name w:val="normal1"/>
    <w:rsid w:val="00B51A3E"/>
    <w:rPr>
      <w:rFonts w:ascii="Verdana" w:hAnsi="Verdana" w:hint="default"/>
      <w:b w:val="0"/>
      <w:bCs w:val="0"/>
      <w:i w:val="0"/>
      <w:iCs w:val="0"/>
      <w:color w:val="660099"/>
      <w:sz w:val="18"/>
      <w:szCs w:val="18"/>
    </w:rPr>
  </w:style>
  <w:style w:type="character" w:customStyle="1" w:styleId="PieddepageCar">
    <w:name w:val="Pied de page Car"/>
    <w:link w:val="Pieddepage"/>
    <w:uiPriority w:val="99"/>
    <w:rsid w:val="002019B7"/>
    <w:rPr>
      <w:sz w:val="24"/>
      <w:szCs w:val="24"/>
    </w:rPr>
  </w:style>
  <w:style w:type="paragraph" w:customStyle="1" w:styleId="Default">
    <w:name w:val="Default"/>
    <w:rsid w:val="00F77C2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n-tteCar">
    <w:name w:val="En-tête Car"/>
    <w:link w:val="En-tte"/>
    <w:uiPriority w:val="99"/>
    <w:rsid w:val="00D107A4"/>
    <w:rPr>
      <w:sz w:val="24"/>
      <w:szCs w:val="24"/>
    </w:rPr>
  </w:style>
  <w:style w:type="character" w:styleId="Lienhypertexte">
    <w:name w:val="Hyperlink"/>
    <w:rsid w:val="00377A64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34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3D07D1"/>
    <w:rPr>
      <w:color w:val="954F72" w:themeColor="followedHyperlink"/>
      <w:u w:val="single"/>
    </w:rPr>
  </w:style>
  <w:style w:type="character" w:styleId="Numrodepage">
    <w:name w:val="page number"/>
    <w:basedOn w:val="Policepardfaut"/>
    <w:rsid w:val="00965A34"/>
  </w:style>
  <w:style w:type="paragraph" w:styleId="Textedebulles">
    <w:name w:val="Balloon Text"/>
    <w:basedOn w:val="Normal"/>
    <w:link w:val="TextedebullesCar"/>
    <w:rsid w:val="0032549A"/>
    <w:rPr>
      <w:szCs w:val="18"/>
    </w:rPr>
  </w:style>
  <w:style w:type="character" w:customStyle="1" w:styleId="TextedebullesCar">
    <w:name w:val="Texte de bulles Car"/>
    <w:basedOn w:val="Policepardfaut"/>
    <w:link w:val="Textedebulles"/>
    <w:rsid w:val="0032549A"/>
    <w:rPr>
      <w:sz w:val="18"/>
      <w:szCs w:val="18"/>
    </w:rPr>
  </w:style>
  <w:style w:type="paragraph" w:styleId="Sous-titre">
    <w:name w:val="Subtitle"/>
    <w:aliases w:val="OMG Sous-Titre"/>
    <w:basedOn w:val="Normal"/>
    <w:next w:val="Normal"/>
    <w:link w:val="Sous-titreCar"/>
    <w:autoRedefine/>
    <w:qFormat/>
    <w:rsid w:val="00191E68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160"/>
    </w:pPr>
    <w:rPr>
      <w:rFonts w:eastAsiaTheme="minorEastAsia" w:cs="Times New Roman (Corps CS)"/>
      <w:color w:val="FFFFFF" w:themeColor="background1"/>
      <w:spacing w:val="15"/>
      <w:sz w:val="22"/>
      <w:szCs w:val="22"/>
    </w:rPr>
  </w:style>
  <w:style w:type="character" w:customStyle="1" w:styleId="Sous-titreCar">
    <w:name w:val="Sous-titre Car"/>
    <w:aliases w:val="OMG Sous-Titre Car"/>
    <w:basedOn w:val="Policepardfaut"/>
    <w:link w:val="Sous-titre"/>
    <w:rsid w:val="00191E68"/>
    <w:rPr>
      <w:rFonts w:ascii="Montserrat" w:eastAsiaTheme="minorEastAsia" w:hAnsi="Montserrat" w:cs="Times New Roman (Corps CS)"/>
      <w:color w:val="FFFFFF" w:themeColor="background1"/>
      <w:spacing w:val="15"/>
      <w:sz w:val="22"/>
      <w:szCs w:val="22"/>
      <w:shd w:val="clear" w:color="auto" w:fill="000000" w:themeFill="text1"/>
    </w:rPr>
  </w:style>
  <w:style w:type="paragraph" w:styleId="Titre">
    <w:name w:val="Title"/>
    <w:aliases w:val="OMG Titre"/>
    <w:basedOn w:val="Normal"/>
    <w:next w:val="Normal"/>
    <w:link w:val="TitreCar"/>
    <w:autoRedefine/>
    <w:qFormat/>
    <w:rsid w:val="00983785"/>
    <w:pPr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reCar">
    <w:name w:val="Titre Car"/>
    <w:aliases w:val="OMG Titre Car"/>
    <w:basedOn w:val="Policepardfaut"/>
    <w:link w:val="Titre"/>
    <w:rsid w:val="00983785"/>
    <w:rPr>
      <w:rFonts w:ascii="Montserrat" w:eastAsiaTheme="majorEastAsia" w:hAnsi="Montserrat" w:cstheme="majorBidi"/>
      <w:b/>
      <w:spacing w:val="-10"/>
      <w:kern w:val="28"/>
      <w:sz w:val="52"/>
      <w:szCs w:val="56"/>
    </w:rPr>
  </w:style>
  <w:style w:type="character" w:styleId="Accentuation">
    <w:name w:val="Emphasis"/>
    <w:basedOn w:val="Policepardfaut"/>
    <w:qFormat/>
    <w:rsid w:val="007E78D0"/>
    <w:rPr>
      <w:i/>
      <w:iCs/>
    </w:rPr>
  </w:style>
  <w:style w:type="character" w:styleId="lev">
    <w:name w:val="Strong"/>
    <w:aliases w:val="OMG Élevé"/>
    <w:basedOn w:val="Policepardfaut"/>
    <w:qFormat/>
    <w:rsid w:val="007E78D0"/>
    <w:rPr>
      <w:rFonts w:ascii="Montserrat" w:hAnsi="Montserrat"/>
      <w:b w:val="0"/>
      <w:bCs/>
      <w:i w:val="0"/>
      <w:color w:val="7F7F7F" w:themeColor="text1" w:themeTint="80"/>
      <w:sz w:val="18"/>
    </w:rPr>
  </w:style>
  <w:style w:type="character" w:customStyle="1" w:styleId="Titre2Car">
    <w:name w:val="Titre 2 Car"/>
    <w:basedOn w:val="Policepardfaut"/>
    <w:link w:val="Titre2"/>
    <w:uiPriority w:val="9"/>
    <w:rsid w:val="00725992"/>
    <w:rPr>
      <w:b/>
      <w:bCs/>
      <w:sz w:val="36"/>
      <w:szCs w:val="36"/>
    </w:rPr>
  </w:style>
  <w:style w:type="paragraph" w:styleId="Signature">
    <w:name w:val="Signature"/>
    <w:basedOn w:val="Normal"/>
    <w:next w:val="Normal"/>
    <w:link w:val="SignatureCar"/>
    <w:uiPriority w:val="6"/>
    <w:qFormat/>
    <w:rsid w:val="00983785"/>
    <w:pPr>
      <w:spacing w:before="1080" w:after="280"/>
      <w:contextualSpacing/>
    </w:pPr>
    <w:rPr>
      <w:rFonts w:asciiTheme="majorHAnsi" w:eastAsiaTheme="minorEastAsia" w:hAnsiTheme="majorHAnsi" w:cstheme="minorBidi"/>
      <w:bCs/>
      <w:color w:val="44546A" w:themeColor="text2"/>
      <w:sz w:val="24"/>
      <w:szCs w:val="18"/>
      <w:lang w:eastAsia="ja-JP" w:bidi="fr-FR"/>
    </w:rPr>
  </w:style>
  <w:style w:type="character" w:customStyle="1" w:styleId="SignatureCar">
    <w:name w:val="Signature Car"/>
    <w:basedOn w:val="Policepardfaut"/>
    <w:link w:val="Signature"/>
    <w:uiPriority w:val="6"/>
    <w:rsid w:val="00983785"/>
    <w:rPr>
      <w:rFonts w:asciiTheme="majorHAnsi" w:eastAsiaTheme="minorEastAsia" w:hAnsiTheme="majorHAnsi" w:cstheme="minorBidi"/>
      <w:bCs/>
      <w:color w:val="44546A" w:themeColor="text2"/>
      <w:sz w:val="24"/>
      <w:szCs w:val="18"/>
      <w:lang w:eastAsia="ja-JP" w:bidi="fr-FR"/>
    </w:rPr>
  </w:style>
  <w:style w:type="paragraph" w:customStyle="1" w:styleId="Nom">
    <w:name w:val="Nom"/>
    <w:basedOn w:val="Normal"/>
    <w:uiPriority w:val="1"/>
    <w:qFormat/>
    <w:rsid w:val="00983785"/>
    <w:pPr>
      <w:spacing w:before="120" w:after="120" w:line="192" w:lineRule="auto"/>
    </w:pPr>
    <w:rPr>
      <w:rFonts w:asciiTheme="majorHAnsi" w:eastAsiaTheme="minorHAnsi" w:hAnsiTheme="majorHAnsi" w:cstheme="minorBidi"/>
      <w:b/>
      <w:caps/>
      <w:color w:val="44546A" w:themeColor="text2"/>
      <w:sz w:val="70"/>
      <w:szCs w:val="20"/>
      <w:lang w:eastAsia="ja-JP" w:bidi="fr-FR"/>
    </w:rPr>
  </w:style>
  <w:style w:type="paragraph" w:customStyle="1" w:styleId="Coordonnes">
    <w:name w:val="Coordonnées"/>
    <w:basedOn w:val="Normal"/>
    <w:uiPriority w:val="2"/>
    <w:qFormat/>
    <w:rsid w:val="00983785"/>
    <w:pPr>
      <w:spacing w:after="180" w:line="312" w:lineRule="auto"/>
      <w:contextualSpacing/>
    </w:pPr>
    <w:rPr>
      <w:rFonts w:asciiTheme="majorHAnsi" w:eastAsiaTheme="minorHAnsi" w:hAnsiTheme="majorHAnsi" w:cstheme="minorBidi"/>
      <w:color w:val="7F7F7F" w:themeColor="text1" w:themeTint="80"/>
      <w:sz w:val="24"/>
      <w:szCs w:val="20"/>
      <w:lang w:eastAsia="ja-JP" w:bidi="fr-FR"/>
    </w:rPr>
  </w:style>
  <w:style w:type="paragraph" w:styleId="NormalWeb">
    <w:name w:val="Normal (Web)"/>
    <w:basedOn w:val="Normal"/>
    <w:uiPriority w:val="99"/>
    <w:unhideWhenUsed/>
    <w:rsid w:val="0000536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rsid w:val="00774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wanpaste/Documents/OhmyGym%20OF/DOC/Modele%20OMG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EC1CD2-AA70-0D4C-995B-CE870D32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OMG.dotx</Template>
  <TotalTime>5</TotalTime>
  <Pages>3</Pages>
  <Words>415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2230</CharactersWithSpaces>
  <SharedDoc>false</SharedDoc>
  <HLinks>
    <vt:vector size="6" baseType="variant">
      <vt:variant>
        <vt:i4>8257616</vt:i4>
      </vt:variant>
      <vt:variant>
        <vt:i4>0</vt:i4>
      </vt:variant>
      <vt:variant>
        <vt:i4>0</vt:i4>
      </vt:variant>
      <vt:variant>
        <vt:i4>5</vt:i4>
      </vt:variant>
      <vt:variant>
        <vt:lpwstr>mailto:contact@emsat.fr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Djembe _KobaL</dc:creator>
  <cp:keywords/>
  <cp:lastModifiedBy>Djembe _KobaL</cp:lastModifiedBy>
  <cp:revision>2</cp:revision>
  <cp:lastPrinted>2018-12-23T22:49:00Z</cp:lastPrinted>
  <dcterms:created xsi:type="dcterms:W3CDTF">2019-05-11T00:15:00Z</dcterms:created>
  <dcterms:modified xsi:type="dcterms:W3CDTF">2019-05-11T00:15:00Z</dcterms:modified>
</cp:coreProperties>
</file>